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31" w:rsidRDefault="00CC556E" w:rsidP="009A0931">
      <w:pPr>
        <w:pStyle w:val="Title"/>
        <w:jc w:val="center"/>
        <w:rPr>
          <w:lang w:val="en-IE"/>
        </w:rPr>
      </w:pPr>
      <w:r>
        <w:rPr>
          <w:lang w:val="en-IE"/>
        </w:rPr>
        <w:t>David Foy</w:t>
      </w:r>
    </w:p>
    <w:p w:rsidR="009A0931" w:rsidRPr="009A0931" w:rsidRDefault="009A0931" w:rsidP="009A0931">
      <w:pPr>
        <w:rPr>
          <w:lang w:val="en-IE"/>
        </w:rPr>
      </w:pPr>
    </w:p>
    <w:p w:rsidR="009A0931" w:rsidRDefault="009A0931" w:rsidP="009A0931">
      <w:pPr>
        <w:pStyle w:val="ContactInformation"/>
        <w:spacing w:after="0"/>
        <w:jc w:val="center"/>
        <w:rPr>
          <w:lang w:val="en-IE"/>
        </w:rPr>
      </w:pPr>
      <w:r w:rsidRPr="009A0931">
        <w:rPr>
          <w:rStyle w:val="JobTitleChar"/>
        </w:rPr>
        <w:t>ADDRESS</w:t>
      </w:r>
      <w:r>
        <w:rPr>
          <w:lang w:val="en-IE"/>
        </w:rPr>
        <w:t xml:space="preserve">: </w:t>
      </w:r>
      <w:r w:rsidR="001531C4">
        <w:rPr>
          <w:lang w:val="en-IE"/>
        </w:rPr>
        <w:t>123 Fortess Road, Flat C, London, United Kingdom, NW5 2HR</w:t>
      </w:r>
      <w:r w:rsidR="00407DCF">
        <w:rPr>
          <w:lang w:val="en-IE"/>
        </w:rPr>
        <w:t>.</w:t>
      </w:r>
    </w:p>
    <w:p w:rsidR="009A0931" w:rsidRDefault="009A0931" w:rsidP="009A0931">
      <w:pPr>
        <w:pStyle w:val="ContactInformation"/>
        <w:spacing w:after="0"/>
        <w:jc w:val="center"/>
        <w:rPr>
          <w:lang w:val="en-IE"/>
        </w:rPr>
      </w:pPr>
      <w:r>
        <w:rPr>
          <w:rStyle w:val="JobTitleChar"/>
        </w:rPr>
        <w:t>PHONE</w:t>
      </w:r>
      <w:r w:rsidRPr="009A0931">
        <w:rPr>
          <w:lang w:val="en-IE"/>
        </w:rPr>
        <w:t>:</w:t>
      </w:r>
      <w:r>
        <w:rPr>
          <w:lang w:val="en-IE"/>
        </w:rPr>
        <w:t xml:space="preserve"> </w:t>
      </w:r>
      <w:r w:rsidR="001531C4">
        <w:rPr>
          <w:lang w:val="en-IE"/>
        </w:rPr>
        <w:t>+44 75 429 75981</w:t>
      </w:r>
    </w:p>
    <w:p w:rsidR="009A0931" w:rsidRDefault="009A0931" w:rsidP="009A0931">
      <w:pPr>
        <w:pStyle w:val="ContactInformation"/>
        <w:spacing w:after="0"/>
        <w:jc w:val="center"/>
        <w:rPr>
          <w:lang w:val="en-IE"/>
        </w:rPr>
      </w:pPr>
      <w:r>
        <w:rPr>
          <w:rStyle w:val="JobTitleChar"/>
        </w:rPr>
        <w:t>EMAIL</w:t>
      </w:r>
      <w:r w:rsidRPr="009A0931">
        <w:rPr>
          <w:lang w:val="en-IE"/>
        </w:rPr>
        <w:t>:</w:t>
      </w:r>
      <w:r>
        <w:rPr>
          <w:lang w:val="en-IE"/>
        </w:rPr>
        <w:t xml:space="preserve"> </w:t>
      </w:r>
      <w:hyperlink r:id="rId10" w:history="1">
        <w:r w:rsidRPr="0084257D">
          <w:rPr>
            <w:rStyle w:val="Hyperlink"/>
            <w:color w:val="auto"/>
            <w:u w:val="none"/>
            <w:lang w:val="en-IE"/>
          </w:rPr>
          <w:t>davidfoy@ymail.com</w:t>
        </w:r>
      </w:hyperlink>
    </w:p>
    <w:p w:rsidR="009A0931" w:rsidRDefault="009A0931" w:rsidP="009A0931">
      <w:pPr>
        <w:pStyle w:val="ContactInformation"/>
        <w:spacing w:after="0"/>
        <w:jc w:val="center"/>
        <w:rPr>
          <w:lang w:val="en-IE"/>
        </w:rPr>
      </w:pPr>
      <w:r>
        <w:rPr>
          <w:rStyle w:val="JobTitleChar"/>
        </w:rPr>
        <w:t>WEBSITE</w:t>
      </w:r>
      <w:r w:rsidRPr="009A0931">
        <w:rPr>
          <w:lang w:val="en-IE"/>
        </w:rPr>
        <w:t>:</w:t>
      </w:r>
      <w:r>
        <w:rPr>
          <w:lang w:val="en-IE"/>
        </w:rPr>
        <w:t xml:space="preserve"> davidfoy.info</w:t>
      </w:r>
    </w:p>
    <w:p w:rsidR="009A0931" w:rsidRPr="0084257D" w:rsidRDefault="009A0931" w:rsidP="009A0931">
      <w:pPr>
        <w:pStyle w:val="ContactInformation"/>
        <w:spacing w:after="0"/>
        <w:jc w:val="center"/>
        <w:rPr>
          <w:lang w:val="en-IE"/>
        </w:rPr>
      </w:pPr>
      <w:r>
        <w:rPr>
          <w:rStyle w:val="JobTitleChar"/>
        </w:rPr>
        <w:t>LINKEDIN</w:t>
      </w:r>
      <w:r w:rsidRPr="009A0931">
        <w:rPr>
          <w:lang w:val="en-IE"/>
        </w:rPr>
        <w:t>:</w:t>
      </w:r>
      <w:r>
        <w:rPr>
          <w:lang w:val="en-IE"/>
        </w:rPr>
        <w:t xml:space="preserve"> </w:t>
      </w:r>
      <w:hyperlink r:id="rId11" w:history="1">
        <w:r w:rsidRPr="0084257D">
          <w:rPr>
            <w:rStyle w:val="Hyperlink"/>
            <w:color w:val="auto"/>
            <w:u w:val="none"/>
            <w:lang w:val="en-IE"/>
          </w:rPr>
          <w:t>https://www.linkedin.com/pub/david-foy/28/325/89a</w:t>
        </w:r>
      </w:hyperlink>
    </w:p>
    <w:p w:rsidR="00870EB2" w:rsidRDefault="00870EB2" w:rsidP="00870EB2">
      <w:pPr>
        <w:pStyle w:val="YourName"/>
        <w:jc w:val="center"/>
        <w:rPr>
          <w:lang w:val="en-IE"/>
        </w:rPr>
      </w:pPr>
    </w:p>
    <w:p w:rsidR="00870EB2" w:rsidRDefault="00870EB2" w:rsidP="00E56AA5">
      <w:pPr>
        <w:pStyle w:val="YourName"/>
        <w:pBdr>
          <w:bottom w:val="single" w:sz="4" w:space="1" w:color="auto"/>
        </w:pBdr>
      </w:pPr>
      <w:r>
        <w:t>Profi</w:t>
      </w:r>
      <w:bookmarkStart w:id="0" w:name="_GoBack"/>
      <w:bookmarkEnd w:id="0"/>
      <w:r>
        <w:t>le</w:t>
      </w:r>
    </w:p>
    <w:p w:rsidR="00870EB2" w:rsidRPr="00870EB2" w:rsidRDefault="00870EB2" w:rsidP="00E56AA5">
      <w:pPr>
        <w:pStyle w:val="ListContinue"/>
      </w:pPr>
    </w:p>
    <w:p w:rsidR="00870EB2" w:rsidRPr="008744CB" w:rsidRDefault="00E56AA5" w:rsidP="009A0931">
      <w:pPr>
        <w:pStyle w:val="ListContinue"/>
        <w:spacing w:before="240" w:after="0"/>
      </w:pPr>
      <w:r w:rsidRPr="008744CB">
        <w:t xml:space="preserve">Innovative High Performance Computing Linux System Administrator with experience in many data center administration technologies such as; Load Sharing Facility(LSF), </w:t>
      </w:r>
      <w:r w:rsidR="001531C4">
        <w:t>Sun Grid Engine (SGE), DDN and Gridscaler</w:t>
      </w:r>
      <w:r w:rsidRPr="008744CB">
        <w:t xml:space="preserve"> </w:t>
      </w:r>
      <w:r w:rsidR="001531C4">
        <w:t xml:space="preserve">GPFS </w:t>
      </w:r>
      <w:r w:rsidRPr="008744CB">
        <w:t>storage, CNFS, NFS,  Suse Linux Enterprise(SLES), and Red Hat Enterprise.</w:t>
      </w:r>
    </w:p>
    <w:p w:rsidR="009A0931" w:rsidRDefault="009A0931" w:rsidP="00E56AA5">
      <w:pPr>
        <w:pStyle w:val="YourName"/>
        <w:pBdr>
          <w:bottom w:val="single" w:sz="4" w:space="1" w:color="auto"/>
        </w:pBdr>
      </w:pPr>
    </w:p>
    <w:p w:rsidR="00E56AA5" w:rsidRPr="00E56AA5" w:rsidRDefault="00E56AA5" w:rsidP="00E56AA5">
      <w:pPr>
        <w:pStyle w:val="YourName"/>
        <w:pBdr>
          <w:bottom w:val="single" w:sz="4" w:space="1" w:color="auto"/>
        </w:pBdr>
      </w:pPr>
      <w:r w:rsidRPr="00E56AA5">
        <w:t>Skills Summary</w:t>
      </w:r>
    </w:p>
    <w:p w:rsidR="00E56AA5" w:rsidRDefault="00E56AA5" w:rsidP="009A0931">
      <w:pPr>
        <w:pStyle w:val="ListBullet"/>
        <w:spacing w:before="240"/>
        <w:rPr>
          <w:lang w:val="en-IE"/>
        </w:rPr>
      </w:pPr>
      <w:r>
        <w:rPr>
          <w:lang w:val="en-IE"/>
        </w:rPr>
        <w:t xml:space="preserve">DDN gridscaler </w:t>
      </w:r>
      <w:r w:rsidR="001531C4">
        <w:rPr>
          <w:lang w:val="en-IE"/>
        </w:rPr>
        <w:t xml:space="preserve">GPFS </w:t>
      </w:r>
      <w:r>
        <w:rPr>
          <w:lang w:val="en-IE"/>
        </w:rPr>
        <w:t>storage, CNFS, NFS, RAID</w:t>
      </w:r>
      <w:r w:rsidR="0093789B">
        <w:rPr>
          <w:lang w:val="en-IE"/>
        </w:rPr>
        <w:t>, SAN</w:t>
      </w:r>
      <w:r w:rsidR="00127098">
        <w:rPr>
          <w:lang w:val="en-IE"/>
        </w:rPr>
        <w:t>, RSYNC, SCP</w:t>
      </w:r>
    </w:p>
    <w:p w:rsidR="00E56AA5" w:rsidRDefault="00E56AA5" w:rsidP="00E56AA5">
      <w:pPr>
        <w:pStyle w:val="ListBullet"/>
        <w:rPr>
          <w:lang w:val="en-IE"/>
        </w:rPr>
      </w:pPr>
      <w:r>
        <w:rPr>
          <w:lang w:val="en-IE"/>
        </w:rPr>
        <w:t>SUSE, openSUSE, Red Hat, Debian, Ubuntu, Arch, Fedora, Windows Server 2003, Windows Server 2008, Windows XP, Windows 7, Windows 8</w:t>
      </w:r>
    </w:p>
    <w:p w:rsidR="00E56AA5" w:rsidRDefault="00E56AA5" w:rsidP="00E56AA5">
      <w:pPr>
        <w:pStyle w:val="ListBullet"/>
        <w:rPr>
          <w:lang w:val="en-IE"/>
        </w:rPr>
      </w:pPr>
      <w:r>
        <w:rPr>
          <w:lang w:val="en-IE"/>
        </w:rPr>
        <w:t>VMware vCenter, VMware ESXI, VMware ESX, VMware vSphere, VMware Workstation</w:t>
      </w:r>
    </w:p>
    <w:p w:rsidR="00E56AA5" w:rsidRDefault="00E56AA5" w:rsidP="00E56AA5">
      <w:pPr>
        <w:pStyle w:val="ListBullet"/>
        <w:rPr>
          <w:lang w:val="en-IE"/>
        </w:rPr>
      </w:pPr>
      <w:r>
        <w:rPr>
          <w:lang w:val="en-IE"/>
        </w:rPr>
        <w:t>Bash, Perl, PHP, Python, C++, C, HTML5, CSS3, Javascript, powershell</w:t>
      </w:r>
      <w:r w:rsidR="00FA6689">
        <w:rPr>
          <w:lang w:val="en-IE"/>
        </w:rPr>
        <w:t>, NuSOAP</w:t>
      </w:r>
    </w:p>
    <w:p w:rsidR="001531C4" w:rsidRDefault="0093789B" w:rsidP="001531C4">
      <w:pPr>
        <w:pStyle w:val="ListBullet"/>
        <w:rPr>
          <w:lang w:val="en-IE"/>
        </w:rPr>
      </w:pPr>
      <w:r>
        <w:rPr>
          <w:lang w:val="en-IE"/>
        </w:rPr>
        <w:t>Active Directory, LDAP, DNS, DHCP, HTTP, HTTPS, TCP/IP</w:t>
      </w:r>
      <w:r w:rsidR="00127098">
        <w:rPr>
          <w:lang w:val="en-IE"/>
        </w:rPr>
        <w:t>, FTP</w:t>
      </w:r>
    </w:p>
    <w:p w:rsidR="0093789B" w:rsidRPr="001531C4" w:rsidRDefault="0093789B" w:rsidP="001531C4">
      <w:pPr>
        <w:pStyle w:val="ListBullet"/>
        <w:rPr>
          <w:lang w:val="en-IE"/>
        </w:rPr>
      </w:pPr>
      <w:r w:rsidRPr="001531C4">
        <w:rPr>
          <w:lang w:val="en-IE"/>
        </w:rPr>
        <w:t>LSF,</w:t>
      </w:r>
      <w:r w:rsidR="001531C4" w:rsidRPr="001531C4">
        <w:rPr>
          <w:lang w:val="en-IE"/>
        </w:rPr>
        <w:t xml:space="preserve"> SGE,</w:t>
      </w:r>
      <w:r w:rsidRPr="001531C4">
        <w:rPr>
          <w:lang w:val="en-IE"/>
        </w:rPr>
        <w:t xml:space="preserve"> CMU, ILO, xCAT, CMM, AMM, IMM, PDSH</w:t>
      </w:r>
      <w:r w:rsidR="00127098" w:rsidRPr="001531C4">
        <w:rPr>
          <w:lang w:val="en-IE"/>
        </w:rPr>
        <w:t>, RTM,</w:t>
      </w:r>
      <w:r w:rsidR="001531C4">
        <w:rPr>
          <w:lang w:val="en-IE"/>
        </w:rPr>
        <w:t xml:space="preserve"> </w:t>
      </w:r>
      <w:r w:rsidR="001531C4">
        <w:rPr>
          <w:lang w:val="en-IE"/>
        </w:rPr>
        <w:t xml:space="preserve">IPtables, </w:t>
      </w:r>
      <w:r w:rsidR="001531C4">
        <w:rPr>
          <w:lang w:val="en-IE"/>
        </w:rPr>
        <w:t>s</w:t>
      </w:r>
      <w:r w:rsidR="001531C4">
        <w:rPr>
          <w:lang w:val="en-IE"/>
        </w:rPr>
        <w:t>nmp, impi</w:t>
      </w:r>
      <w:r w:rsidR="001531C4">
        <w:rPr>
          <w:lang w:val="en-IE"/>
        </w:rPr>
        <w:t>,</w:t>
      </w:r>
      <w:r w:rsidR="00127098" w:rsidRPr="001531C4">
        <w:rPr>
          <w:lang w:val="en-IE"/>
        </w:rPr>
        <w:t xml:space="preserve"> mRemoteNG</w:t>
      </w:r>
      <w:r w:rsidR="00514214" w:rsidRPr="001531C4">
        <w:rPr>
          <w:lang w:val="en-IE"/>
        </w:rPr>
        <w:t>, Mellanox, Infiniband</w:t>
      </w:r>
    </w:p>
    <w:p w:rsidR="00514214" w:rsidRPr="00CF2D9F" w:rsidRDefault="00127098" w:rsidP="00CF2D9F">
      <w:pPr>
        <w:pStyle w:val="ListBullet"/>
        <w:rPr>
          <w:lang w:val="en-IE"/>
        </w:rPr>
      </w:pPr>
      <w:r>
        <w:rPr>
          <w:lang w:val="en-IE"/>
        </w:rPr>
        <w:t>APACHE, MySQL, Oracle SQL, PL/SQL, NetBeans, Eclipse, LAMP, WAMP, XAMPP</w:t>
      </w:r>
      <w:r w:rsidR="00FA6689">
        <w:rPr>
          <w:lang w:val="en-IE"/>
        </w:rPr>
        <w:t xml:space="preserve">, </w:t>
      </w:r>
      <w:r w:rsidR="001531C4">
        <w:rPr>
          <w:lang w:val="en-IE"/>
        </w:rPr>
        <w:t xml:space="preserve">SOAP </w:t>
      </w:r>
      <w:r w:rsidR="00FA6689">
        <w:rPr>
          <w:lang w:val="en-IE"/>
        </w:rPr>
        <w:t>Web Services</w:t>
      </w:r>
    </w:p>
    <w:p w:rsidR="009A0931" w:rsidRDefault="009A0931" w:rsidP="00514214">
      <w:pPr>
        <w:pStyle w:val="YourName"/>
        <w:pBdr>
          <w:bottom w:val="single" w:sz="4" w:space="1" w:color="auto"/>
        </w:pBdr>
        <w:rPr>
          <w:lang w:val="en-IE"/>
        </w:rPr>
      </w:pPr>
    </w:p>
    <w:p w:rsidR="00514214" w:rsidRDefault="00514214" w:rsidP="00514214">
      <w:pPr>
        <w:pStyle w:val="YourName"/>
        <w:pBdr>
          <w:bottom w:val="single" w:sz="4" w:space="1" w:color="auto"/>
        </w:pBdr>
        <w:rPr>
          <w:lang w:val="en-IE"/>
        </w:rPr>
      </w:pPr>
      <w:r>
        <w:rPr>
          <w:lang w:val="en-IE"/>
        </w:rPr>
        <w:t>Certifications</w:t>
      </w:r>
    </w:p>
    <w:p w:rsidR="009A0931" w:rsidRDefault="00514214" w:rsidP="00CF2D9F">
      <w:pPr>
        <w:pStyle w:val="ListBullet"/>
        <w:rPr>
          <w:lang w:val="en-IE"/>
        </w:rPr>
      </w:pPr>
      <w:r>
        <w:rPr>
          <w:lang w:val="en-IE"/>
        </w:rPr>
        <w:t>DDN Solutions Gridscaler GPFS Certification</w:t>
      </w:r>
    </w:p>
    <w:p w:rsidR="00CF2D9F" w:rsidRPr="00CF2D9F" w:rsidRDefault="00CF2D9F" w:rsidP="00CF2D9F">
      <w:pPr>
        <w:pStyle w:val="ListBullet"/>
        <w:numPr>
          <w:ilvl w:val="0"/>
          <w:numId w:val="0"/>
        </w:numPr>
        <w:ind w:left="360" w:hanging="360"/>
        <w:rPr>
          <w:lang w:val="en-IE"/>
        </w:rPr>
      </w:pPr>
    </w:p>
    <w:p w:rsidR="00127098" w:rsidRDefault="00127098" w:rsidP="00127098">
      <w:pPr>
        <w:pStyle w:val="YourName"/>
        <w:pBdr>
          <w:bottom w:val="single" w:sz="4" w:space="1" w:color="auto"/>
        </w:pBdr>
        <w:rPr>
          <w:lang w:val="en-IE"/>
        </w:rPr>
      </w:pPr>
      <w:r>
        <w:rPr>
          <w:lang w:val="en-IE"/>
        </w:rPr>
        <w:t>Education</w:t>
      </w:r>
    </w:p>
    <w:p w:rsidR="00127098" w:rsidRDefault="00127098" w:rsidP="00127098">
      <w:pPr>
        <w:pStyle w:val="ListBullet"/>
        <w:rPr>
          <w:lang w:val="en-IE"/>
        </w:rPr>
      </w:pPr>
      <w:r>
        <w:rPr>
          <w:lang w:val="en-IE"/>
        </w:rPr>
        <w:t xml:space="preserve">Aug 2014 – Aug </w:t>
      </w:r>
      <w:r w:rsidR="00E572BD">
        <w:rPr>
          <w:lang w:val="en-IE"/>
        </w:rPr>
        <w:t xml:space="preserve">2015, </w:t>
      </w:r>
      <w:r w:rsidRPr="00127098">
        <w:rPr>
          <w:lang w:val="en-IE"/>
        </w:rPr>
        <w:t>Postgraduate Higher Diploma in Applied Science (HPC System Design &amp; Develo</w:t>
      </w:r>
      <w:r w:rsidR="00FA6689">
        <w:rPr>
          <w:lang w:val="en-IE"/>
        </w:rPr>
        <w:t xml:space="preserve">pment),  </w:t>
      </w:r>
      <w:r w:rsidR="00FA6689" w:rsidRPr="004D3D63">
        <w:rPr>
          <w:i/>
          <w:lang w:val="en-IE"/>
        </w:rPr>
        <w:t xml:space="preserve">National University of </w:t>
      </w:r>
      <w:r w:rsidRPr="004D3D63">
        <w:rPr>
          <w:i/>
          <w:lang w:val="en-IE"/>
        </w:rPr>
        <w:t>Ireland, Galway (NUIG)</w:t>
      </w:r>
    </w:p>
    <w:p w:rsidR="00FA6689" w:rsidRDefault="00FA6689" w:rsidP="00FA6689">
      <w:pPr>
        <w:pStyle w:val="ListBullet"/>
        <w:rPr>
          <w:lang w:val="en-IE"/>
        </w:rPr>
      </w:pPr>
      <w:r>
        <w:rPr>
          <w:lang w:val="en-IE"/>
        </w:rPr>
        <w:t>Sept 2012 – Sept 2014</w:t>
      </w:r>
      <w:r w:rsidR="00E572BD">
        <w:rPr>
          <w:lang w:val="en-IE"/>
        </w:rPr>
        <w:t xml:space="preserve">, </w:t>
      </w:r>
      <w:r w:rsidRPr="00FA6689">
        <w:rPr>
          <w:lang w:val="en-IE"/>
        </w:rPr>
        <w:t xml:space="preserve">Master of Science (MSc) Computer Science,  </w:t>
      </w:r>
      <w:r w:rsidRPr="004D3D63">
        <w:rPr>
          <w:i/>
          <w:lang w:val="en-IE"/>
        </w:rPr>
        <w:t>University College Dublin (UCD</w:t>
      </w:r>
      <w:r w:rsidRPr="00FA6689">
        <w:rPr>
          <w:lang w:val="en-IE"/>
        </w:rPr>
        <w:t>)</w:t>
      </w:r>
    </w:p>
    <w:p w:rsidR="00CF2D9F" w:rsidRPr="001A4C05" w:rsidRDefault="00FA6689" w:rsidP="001A4C05">
      <w:pPr>
        <w:pStyle w:val="ListBullet"/>
        <w:rPr>
          <w:lang w:val="en-IE"/>
        </w:rPr>
      </w:pPr>
      <w:r>
        <w:rPr>
          <w:lang w:val="en-IE"/>
        </w:rPr>
        <w:t xml:space="preserve">Sept 2008 – Sept </w:t>
      </w:r>
      <w:r w:rsidR="00E572BD">
        <w:rPr>
          <w:lang w:val="en-IE"/>
        </w:rPr>
        <w:t xml:space="preserve">2012, </w:t>
      </w:r>
      <w:r>
        <w:t>Bachelor of Science Honor’s Degree (BSc) Business and Accounting</w:t>
      </w:r>
      <w:r w:rsidRPr="00823E99">
        <w:rPr>
          <w:i/>
        </w:rPr>
        <w:t xml:space="preserve">, University </w:t>
      </w:r>
      <w:r>
        <w:rPr>
          <w:i/>
        </w:rPr>
        <w:t>of Ulster, Magee</w:t>
      </w:r>
    </w:p>
    <w:p w:rsidR="00FA6689" w:rsidRDefault="00FA6689" w:rsidP="00FA6689">
      <w:pPr>
        <w:pStyle w:val="YourName"/>
        <w:pBdr>
          <w:bottom w:val="single" w:sz="4" w:space="1" w:color="auto"/>
        </w:pBdr>
        <w:rPr>
          <w:lang w:val="en-IE"/>
        </w:rPr>
      </w:pPr>
      <w:r>
        <w:rPr>
          <w:lang w:val="en-IE"/>
        </w:rPr>
        <w:lastRenderedPageBreak/>
        <w:t>Employment History</w:t>
      </w:r>
    </w:p>
    <w:p w:rsidR="00B27B1D" w:rsidRDefault="00B27B1D" w:rsidP="00FA6689">
      <w:pPr>
        <w:pStyle w:val="ListBullet"/>
        <w:rPr>
          <w:lang w:val="en-IE"/>
        </w:rPr>
      </w:pPr>
      <w:r>
        <w:rPr>
          <w:lang w:val="en-IE"/>
        </w:rPr>
        <w:t>15/02/2016 – Present</w:t>
      </w:r>
      <w:r>
        <w:rPr>
          <w:lang w:val="en-IE"/>
        </w:rPr>
        <w:tab/>
      </w:r>
      <w:r>
        <w:rPr>
          <w:lang w:val="en-IE"/>
        </w:rPr>
        <w:tab/>
        <w:t>High Performance Computing System Administrator, Queen Mary University London</w:t>
      </w:r>
    </w:p>
    <w:p w:rsidR="00B27B1D" w:rsidRDefault="002D3D7B" w:rsidP="00B27B1D">
      <w:pPr>
        <w:pStyle w:val="ListBullet"/>
        <w:numPr>
          <w:ilvl w:val="0"/>
          <w:numId w:val="0"/>
        </w:numPr>
        <w:ind w:left="720"/>
        <w:rPr>
          <w:lang w:val="en-IE"/>
        </w:rPr>
      </w:pPr>
      <w:r>
        <w:rPr>
          <w:lang w:val="en-IE"/>
        </w:rPr>
        <w:t xml:space="preserve">Responsible for the administration and management of 300 compute servers and storage infrastructure with various flavours of Red Hat (Scientific Linux and Centos). Working on job flow configuration and management with SGE, hardware configuration, and cluster roll out. Taking care of OS and kernel upgrades, patching and package configuration via puppet. </w:t>
      </w:r>
    </w:p>
    <w:p w:rsidR="002D3D7B" w:rsidRDefault="002D3D7B" w:rsidP="00B27B1D">
      <w:pPr>
        <w:pStyle w:val="ListBullet"/>
        <w:numPr>
          <w:ilvl w:val="0"/>
          <w:numId w:val="0"/>
        </w:numPr>
        <w:ind w:left="720"/>
        <w:rPr>
          <w:lang w:val="en-IE"/>
        </w:rPr>
      </w:pPr>
      <w:r>
        <w:rPr>
          <w:lang w:val="en-IE"/>
        </w:rPr>
        <w:t>Project lead for research and implementation of an open source cluster monitoring system (Nagios, Ganglia).</w:t>
      </w:r>
    </w:p>
    <w:p w:rsidR="00FA6689" w:rsidRDefault="00FA6689" w:rsidP="00FA6689">
      <w:pPr>
        <w:pStyle w:val="ListBullet"/>
        <w:rPr>
          <w:lang w:val="en-IE"/>
        </w:rPr>
      </w:pPr>
      <w:r>
        <w:rPr>
          <w:lang w:val="en-IE"/>
        </w:rPr>
        <w:t>4/8/</w:t>
      </w:r>
      <w:r w:rsidR="004D3D63">
        <w:rPr>
          <w:lang w:val="en-IE"/>
        </w:rPr>
        <w:t>20</w:t>
      </w:r>
      <w:r>
        <w:rPr>
          <w:lang w:val="en-IE"/>
        </w:rPr>
        <w:t xml:space="preserve">14 – </w:t>
      </w:r>
      <w:r w:rsidR="00B27B1D">
        <w:rPr>
          <w:lang w:val="en-IE"/>
        </w:rPr>
        <w:t>12/02/2016</w:t>
      </w:r>
      <w:r>
        <w:rPr>
          <w:lang w:val="en-IE"/>
        </w:rPr>
        <w:t xml:space="preserve"> </w:t>
      </w:r>
      <w:r>
        <w:rPr>
          <w:lang w:val="en-IE"/>
        </w:rPr>
        <w:tab/>
      </w:r>
      <w:r w:rsidR="00514214">
        <w:rPr>
          <w:lang w:val="en-IE"/>
        </w:rPr>
        <w:t>H</w:t>
      </w:r>
      <w:r w:rsidRPr="00FA6689">
        <w:rPr>
          <w:lang w:val="en-IE"/>
        </w:rPr>
        <w:t>igh Performance Computing System Administrator,  General Motors</w:t>
      </w:r>
    </w:p>
    <w:p w:rsidR="00FA6689" w:rsidRPr="00FA6689" w:rsidRDefault="00FA6689" w:rsidP="00FA6689">
      <w:pPr>
        <w:pStyle w:val="ListContinue"/>
        <w:spacing w:after="120"/>
        <w:ind w:left="720"/>
        <w:rPr>
          <w:lang w:val="en-IE"/>
        </w:rPr>
      </w:pPr>
      <w:r w:rsidRPr="00FA6689">
        <w:rPr>
          <w:lang w:val="en-IE"/>
        </w:rPr>
        <w:t>Member of team of 13 people. Responsible for administration and management of</w:t>
      </w:r>
      <w:r w:rsidR="002D3D7B">
        <w:rPr>
          <w:lang w:val="en-IE"/>
        </w:rPr>
        <w:t xml:space="preserve"> over 70</w:t>
      </w:r>
      <w:r>
        <w:rPr>
          <w:lang w:val="en-IE"/>
        </w:rPr>
        <w:t>00</w:t>
      </w:r>
      <w:r w:rsidRPr="00FA6689">
        <w:rPr>
          <w:lang w:val="en-IE"/>
        </w:rPr>
        <w:t>, Linux SLES Enterprise High Performance</w:t>
      </w:r>
      <w:r>
        <w:rPr>
          <w:lang w:val="en-IE"/>
        </w:rPr>
        <w:t>, compute</w:t>
      </w:r>
      <w:r w:rsidRPr="00FA6689">
        <w:rPr>
          <w:lang w:val="en-IE"/>
        </w:rPr>
        <w:t xml:space="preserve"> </w:t>
      </w:r>
      <w:r>
        <w:rPr>
          <w:lang w:val="en-IE"/>
        </w:rPr>
        <w:t>s</w:t>
      </w:r>
      <w:r w:rsidRPr="00FA6689">
        <w:rPr>
          <w:lang w:val="en-IE"/>
        </w:rPr>
        <w:t>ervers. Working on LSF, storage, software and package management. Take care of OS upgrades, OS patch rollout.</w:t>
      </w:r>
    </w:p>
    <w:p w:rsidR="00FA6689" w:rsidRPr="00FA6689" w:rsidRDefault="00FA6689" w:rsidP="00FA6689">
      <w:pPr>
        <w:pStyle w:val="ListContinue"/>
        <w:spacing w:after="120"/>
        <w:ind w:left="720"/>
        <w:rPr>
          <w:lang w:val="en-IE"/>
        </w:rPr>
      </w:pPr>
      <w:r w:rsidRPr="00FA6689">
        <w:rPr>
          <w:lang w:val="en-IE"/>
        </w:rPr>
        <w:t>Project lead, for building in house, multi-cluster monitoring system,</w:t>
      </w:r>
      <w:r>
        <w:rPr>
          <w:lang w:val="en-IE"/>
        </w:rPr>
        <w:t xml:space="preserve"> including both infrastructure and compute servers,</w:t>
      </w:r>
      <w:r w:rsidRPr="00FA6689">
        <w:rPr>
          <w:lang w:val="en-IE"/>
        </w:rPr>
        <w:t xml:space="preserve"> with a web interface and Oracle database.</w:t>
      </w:r>
      <w:r>
        <w:rPr>
          <w:lang w:val="en-IE"/>
        </w:rPr>
        <w:t xml:space="preserve"> </w:t>
      </w:r>
      <w:r w:rsidR="004D3D63">
        <w:rPr>
          <w:lang w:val="en-IE"/>
        </w:rPr>
        <w:t>As an addition to the project, I</w:t>
      </w:r>
      <w:r>
        <w:rPr>
          <w:lang w:val="en-IE"/>
        </w:rPr>
        <w:t xml:space="preserve"> built a NuSOAP webservice for applications to report errors.</w:t>
      </w:r>
    </w:p>
    <w:p w:rsidR="00FA6689" w:rsidRDefault="00FA6689" w:rsidP="00FA6689">
      <w:pPr>
        <w:pStyle w:val="ListContinue"/>
        <w:ind w:left="720"/>
        <w:rPr>
          <w:lang w:val="en-IE"/>
        </w:rPr>
      </w:pPr>
      <w:r w:rsidRPr="00FA6689">
        <w:rPr>
          <w:lang w:val="en-IE"/>
        </w:rPr>
        <w:t>Assumed a leadership position, and aided with knowledge transfer and training</w:t>
      </w:r>
      <w:r>
        <w:rPr>
          <w:lang w:val="en-IE"/>
        </w:rPr>
        <w:t xml:space="preserve"> with remote teams</w:t>
      </w:r>
      <w:r w:rsidRPr="00FA6689">
        <w:rPr>
          <w:lang w:val="en-IE"/>
        </w:rPr>
        <w:t>.</w:t>
      </w:r>
    </w:p>
    <w:p w:rsidR="00FA6689" w:rsidRDefault="00514214" w:rsidP="00FA6689">
      <w:pPr>
        <w:pStyle w:val="ListBullet"/>
        <w:rPr>
          <w:lang w:val="en-IE"/>
        </w:rPr>
      </w:pPr>
      <w:r>
        <w:rPr>
          <w:lang w:val="en-IE"/>
        </w:rPr>
        <w:t>30/5/2010 – 30/</w:t>
      </w:r>
      <w:r w:rsidR="004D3D63">
        <w:rPr>
          <w:lang w:val="en-IE"/>
        </w:rPr>
        <w:t>5/2012</w:t>
      </w:r>
      <w:r>
        <w:rPr>
          <w:lang w:val="en-IE"/>
        </w:rPr>
        <w:tab/>
        <w:t>Ecommerce Manager, Foy &amp; Company</w:t>
      </w:r>
    </w:p>
    <w:p w:rsidR="009A0931" w:rsidRDefault="00514214" w:rsidP="00CF2D9F">
      <w:pPr>
        <w:pStyle w:val="ListContinue"/>
        <w:ind w:left="720"/>
        <w:rPr>
          <w:lang w:val="en-IE"/>
        </w:rPr>
      </w:pPr>
      <w:r w:rsidRPr="00514214">
        <w:rPr>
          <w:lang w:val="en-IE"/>
        </w:rPr>
        <w:t>Managed a team of five people whilst coordinating building, and design of a transactional website. Customer relations specialist with regards to all queries made by clients and potential clients alike.</w:t>
      </w:r>
      <w:r>
        <w:rPr>
          <w:lang w:val="en-IE"/>
        </w:rPr>
        <w:t xml:space="preserve"> Direct Point of contact with regards to vendors and vendor cont</w:t>
      </w:r>
      <w:r w:rsidR="00CF2D9F">
        <w:rPr>
          <w:lang w:val="en-IE"/>
        </w:rPr>
        <w:t>racts.</w:t>
      </w:r>
    </w:p>
    <w:p w:rsidR="00CF2D9F" w:rsidRDefault="00CF2D9F" w:rsidP="00CF2D9F">
      <w:pPr>
        <w:pStyle w:val="ListContinue"/>
        <w:ind w:left="720"/>
        <w:rPr>
          <w:lang w:val="en-IE"/>
        </w:rPr>
      </w:pPr>
    </w:p>
    <w:p w:rsidR="00514214" w:rsidRDefault="00514214" w:rsidP="00514214">
      <w:pPr>
        <w:pStyle w:val="YourName"/>
        <w:pBdr>
          <w:bottom w:val="single" w:sz="4" w:space="1" w:color="auto"/>
        </w:pBdr>
        <w:rPr>
          <w:lang w:val="en-IE"/>
        </w:rPr>
      </w:pPr>
      <w:r>
        <w:rPr>
          <w:lang w:val="en-IE"/>
        </w:rPr>
        <w:t>Hobbies</w:t>
      </w:r>
      <w:r w:rsidR="0084257D">
        <w:rPr>
          <w:lang w:val="en-IE"/>
        </w:rPr>
        <w:t xml:space="preserve"> and Interests</w:t>
      </w:r>
    </w:p>
    <w:p w:rsidR="00FA6689" w:rsidRDefault="004D3D63" w:rsidP="00514214">
      <w:pPr>
        <w:pStyle w:val="ListContinue"/>
        <w:rPr>
          <w:lang w:val="en-IE"/>
        </w:rPr>
      </w:pPr>
      <w:r>
        <w:rPr>
          <w:lang w:val="en-IE"/>
        </w:rPr>
        <w:t>As a keen traveller, I have</w:t>
      </w:r>
      <w:r w:rsidR="00514214" w:rsidRPr="00514214">
        <w:rPr>
          <w:lang w:val="en-IE"/>
        </w:rPr>
        <w:t xml:space="preserve"> visited Africa, America and parts of Europe. Fitness enthusiast through, cycli</w:t>
      </w:r>
      <w:r w:rsidR="00514214">
        <w:rPr>
          <w:lang w:val="en-IE"/>
        </w:rPr>
        <w:t xml:space="preserve">ng, jogging, also, </w:t>
      </w:r>
      <w:r>
        <w:rPr>
          <w:lang w:val="en-IE"/>
        </w:rPr>
        <w:t xml:space="preserve">a </w:t>
      </w:r>
      <w:r w:rsidR="00514214">
        <w:rPr>
          <w:lang w:val="en-IE"/>
        </w:rPr>
        <w:t>member of local</w:t>
      </w:r>
      <w:r w:rsidR="00514214" w:rsidRPr="00514214">
        <w:rPr>
          <w:lang w:val="en-IE"/>
        </w:rPr>
        <w:t xml:space="preserve"> gym. A keen musician, having, played drums in several bands.</w:t>
      </w:r>
      <w:r w:rsidR="00514214">
        <w:rPr>
          <w:lang w:val="en-IE"/>
        </w:rPr>
        <w:t xml:space="preserve"> Currently doing Spanish language lessons.</w:t>
      </w:r>
      <w:r w:rsidR="0084257D">
        <w:rPr>
          <w:lang w:val="en-IE"/>
        </w:rPr>
        <w:t xml:space="preserve"> Enjoy doing development projects in my spare time, such as metasearch engines, and websites.</w:t>
      </w:r>
    </w:p>
    <w:p w:rsidR="009A0931" w:rsidRDefault="009A0931" w:rsidP="0084257D">
      <w:pPr>
        <w:pStyle w:val="YourName"/>
        <w:pBdr>
          <w:bottom w:val="single" w:sz="4" w:space="1" w:color="auto"/>
        </w:pBdr>
        <w:rPr>
          <w:lang w:val="en-IE"/>
        </w:rPr>
      </w:pPr>
    </w:p>
    <w:p w:rsidR="00FA6689" w:rsidRDefault="0084257D" w:rsidP="0084257D">
      <w:pPr>
        <w:pStyle w:val="YourName"/>
        <w:pBdr>
          <w:bottom w:val="single" w:sz="4" w:space="1" w:color="auto"/>
        </w:pBdr>
        <w:rPr>
          <w:lang w:val="en-IE"/>
        </w:rPr>
      </w:pPr>
      <w:r>
        <w:rPr>
          <w:lang w:val="en-IE"/>
        </w:rPr>
        <w:t>Referees</w:t>
      </w:r>
    </w:p>
    <w:p w:rsidR="00FA6689" w:rsidRDefault="0084257D" w:rsidP="0084257D">
      <w:pPr>
        <w:pStyle w:val="ListContinue"/>
        <w:rPr>
          <w:lang w:val="en-IE"/>
        </w:rPr>
      </w:pPr>
      <w:r>
        <w:rPr>
          <w:lang w:val="en-IE"/>
        </w:rPr>
        <w:t>Available upon request.</w:t>
      </w:r>
    </w:p>
    <w:p w:rsidR="00127098" w:rsidRDefault="00127098" w:rsidP="00127098">
      <w:pPr>
        <w:pStyle w:val="YourName"/>
        <w:rPr>
          <w:lang w:val="en-IE"/>
        </w:rPr>
      </w:pPr>
    </w:p>
    <w:p w:rsidR="00127098" w:rsidRPr="00CC556E" w:rsidRDefault="00127098" w:rsidP="00127098">
      <w:pPr>
        <w:pStyle w:val="YourName"/>
        <w:rPr>
          <w:lang w:val="en-IE"/>
        </w:rPr>
      </w:pPr>
    </w:p>
    <w:sectPr w:rsidR="00127098" w:rsidRPr="00CC556E">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184" w:rsidRDefault="00AB4184">
      <w:pPr>
        <w:spacing w:line="240" w:lineRule="auto"/>
      </w:pPr>
      <w:r>
        <w:separator/>
      </w:r>
    </w:p>
  </w:endnote>
  <w:endnote w:type="continuationSeparator" w:id="0">
    <w:p w:rsidR="00AB4184" w:rsidRDefault="00AB4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184" w:rsidRDefault="00AB4184">
      <w:pPr>
        <w:spacing w:line="240" w:lineRule="auto"/>
      </w:pPr>
      <w:r>
        <w:separator/>
      </w:r>
    </w:p>
  </w:footnote>
  <w:footnote w:type="continuationSeparator" w:id="0">
    <w:p w:rsidR="00AB4184" w:rsidRDefault="00AB41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85AA76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CF6447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78AA897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706CBE0"/>
    <w:lvl w:ilvl="0">
      <w:start w:val="1"/>
      <w:numFmt w:val="bullet"/>
      <w:pStyle w:val="List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AA"/>
    <w:rsid w:val="00127098"/>
    <w:rsid w:val="001531C4"/>
    <w:rsid w:val="001A4C05"/>
    <w:rsid w:val="002D3D7B"/>
    <w:rsid w:val="00407DCF"/>
    <w:rsid w:val="004D3D63"/>
    <w:rsid w:val="00514214"/>
    <w:rsid w:val="006A31AA"/>
    <w:rsid w:val="0072662F"/>
    <w:rsid w:val="0084257D"/>
    <w:rsid w:val="00870EB2"/>
    <w:rsid w:val="008744CB"/>
    <w:rsid w:val="0093789B"/>
    <w:rsid w:val="009A0931"/>
    <w:rsid w:val="00AB4184"/>
    <w:rsid w:val="00B27B1D"/>
    <w:rsid w:val="00CB2CB2"/>
    <w:rsid w:val="00CC556E"/>
    <w:rsid w:val="00CF2D9F"/>
    <w:rsid w:val="00E56AA5"/>
    <w:rsid w:val="00E572BD"/>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8028A6F-2F26-4FF4-B3AA-AE8EC2B2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rsid w:val="009A0931"/>
    <w:pPr>
      <w:tabs>
        <w:tab w:val="left" w:pos="7560"/>
      </w:tabs>
      <w:ind w:left="288"/>
    </w:pPr>
    <w:rPr>
      <w:b/>
      <w:sz w:val="24"/>
    </w:rPr>
  </w:style>
  <w:style w:type="character" w:customStyle="1" w:styleId="JobTitleChar">
    <w:name w:val="Job Title Char"/>
    <w:basedOn w:val="DefaultParagraphFont"/>
    <w:link w:val="JobTitle"/>
    <w:rsid w:val="009A0931"/>
    <w:rPr>
      <w:b/>
      <w:sz w:val="24"/>
    </w:rPr>
  </w:style>
  <w:style w:type="paragraph" w:customStyle="1" w:styleId="ContactInformation">
    <w:name w:val="Contact Information"/>
    <w:basedOn w:val="Normal"/>
    <w:qFormat/>
    <w:rsid w:val="0084257D"/>
    <w:pPr>
      <w:spacing w:after="400"/>
      <w:ind w:left="288"/>
    </w:pPr>
    <w:rPr>
      <w:sz w:val="24"/>
    </w:r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rsid w:val="0084257D"/>
    <w:pPr>
      <w:ind w:left="288"/>
    </w:pPr>
    <w:rPr>
      <w:sz w:val="24"/>
    </w:r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rsid w:val="00CF2D9F"/>
    <w:pPr>
      <w:keepNext/>
      <w:keepLines/>
      <w:tabs>
        <w:tab w:val="left" w:pos="8640"/>
      </w:tabs>
      <w:spacing w:before="120" w:after="160"/>
      <w:outlineLvl w:val="0"/>
    </w:pPr>
    <w:rPr>
      <w:rFonts w:asciiTheme="majorHAnsi" w:eastAsiaTheme="majorEastAsia" w:hAnsiTheme="majorHAnsi" w:cstheme="majorBidi"/>
      <w:b/>
      <w:bCs/>
      <w:caps/>
      <w:color w:val="000000" w:themeColor="text1"/>
      <w:spacing w:val="10"/>
      <w:sz w:val="28"/>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Title">
    <w:name w:val="Title"/>
    <w:basedOn w:val="Normal"/>
    <w:next w:val="Normal"/>
    <w:link w:val="TitleChar"/>
    <w:uiPriority w:val="4"/>
    <w:qFormat/>
    <w:rsid w:val="00CC556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4"/>
    <w:rsid w:val="00CC55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0EB2"/>
    <w:rPr>
      <w:color w:val="0000FF" w:themeColor="hyperlink"/>
      <w:u w:val="single"/>
    </w:rPr>
  </w:style>
  <w:style w:type="paragraph" w:styleId="BlockText">
    <w:name w:val="Block Text"/>
    <w:basedOn w:val="Normal"/>
    <w:uiPriority w:val="3"/>
    <w:qFormat/>
    <w:rsid w:val="00870E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ListContinue">
    <w:name w:val="List Continue"/>
    <w:basedOn w:val="Normal"/>
    <w:uiPriority w:val="9"/>
    <w:qFormat/>
    <w:rsid w:val="00CF2D9F"/>
    <w:pPr>
      <w:spacing w:before="120" w:after="240"/>
      <w:ind w:left="283"/>
      <w:contextualSpacing/>
    </w:pPr>
    <w:rPr>
      <w:sz w:val="20"/>
    </w:rPr>
  </w:style>
  <w:style w:type="character" w:styleId="Strong">
    <w:name w:val="Strong"/>
    <w:basedOn w:val="DefaultParagraphFont"/>
    <w:uiPriority w:val="2"/>
    <w:qFormat/>
    <w:rsid w:val="00E56AA5"/>
    <w:rPr>
      <w:b/>
      <w:bCs/>
    </w:rPr>
  </w:style>
  <w:style w:type="paragraph" w:styleId="ListBullet">
    <w:name w:val="List Bullet"/>
    <w:basedOn w:val="Normal"/>
    <w:uiPriority w:val="9"/>
    <w:qFormat/>
    <w:rsid w:val="00CF2D9F"/>
    <w:pPr>
      <w:numPr>
        <w:numId w:val="1"/>
      </w:numPr>
      <w:spacing w:before="120" w:after="1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pub/david-foy/28/325/89a" TargetMode="External"/><Relationship Id="rId5" Type="http://schemas.openxmlformats.org/officeDocument/2006/relationships/styles" Target="styles.xml"/><Relationship Id="rId10" Type="http://schemas.openxmlformats.org/officeDocument/2006/relationships/hyperlink" Target="mailto:davidfoy@y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_000\AppData\Roaming\Microsoft\Templates\Curriculum%20vita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508A1-ED12-4352-BFE5-9256697DF18F}">
  <ds:schemaRefs>
    <ds:schemaRef ds:uri="http://schemas.microsoft.com/sharepoint/v3/contenttype/forms"/>
  </ds:schemaRefs>
</ds:datastoreItem>
</file>

<file path=customXml/itemProps3.xml><?xml version="1.0" encoding="utf-8"?>
<ds:datastoreItem xmlns:ds="http://schemas.openxmlformats.org/officeDocument/2006/customXml" ds:itemID="{AF6997E1-EC36-4159-BCD4-6E37F7C4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vitae.dotx</Template>
  <TotalTime>178</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davidfoy@ymail.com</dc:creator>
  <cp:keywords/>
  <cp:lastModifiedBy>Microsoft account</cp:lastModifiedBy>
  <cp:revision>3</cp:revision>
  <cp:lastPrinted>2015-09-03T22:24:00Z</cp:lastPrinted>
  <dcterms:created xsi:type="dcterms:W3CDTF">2015-09-03T19:37:00Z</dcterms:created>
  <dcterms:modified xsi:type="dcterms:W3CDTF">2016-04-02T21:31:00Z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